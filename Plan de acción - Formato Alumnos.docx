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204C084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Garibay García Carlos Mauricio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EFB2DF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E1225"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Domínguez Grajales</w:t>
            </w:r>
            <w:r w:rsidR="00BE697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E6971"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Xavier Emmanuel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C6206F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E1225"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Martínez Miranda</w:t>
            </w:r>
            <w:r w:rsidR="00BE697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E6971"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Joselyn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45C1D81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692A8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Garibay García Carlos Mauricio</w:t>
            </w:r>
            <w:r w:rsidR="00692A82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2663247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E6971">
              <w:t xml:space="preserve"> </w:t>
            </w:r>
            <w:r w:rsidR="00BE6971" w:rsidRPr="00BE697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Contribuiremos de manera conjunta para satisfacer las necesidades y requerimientos del proyecto y lograr el objetivo común</w:t>
            </w:r>
            <w:r w:rsidR="00BE6971" w:rsidRPr="00BE697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E6971" w:rsidRPr="00B73596" w14:paraId="02B90214" w14:textId="77777777" w:rsidTr="00B73596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E6971" w:rsidRPr="00B73596" w:rsidRDefault="00BE697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E6971" w:rsidRPr="00B73596" w14:paraId="1085F07B" w14:textId="77777777" w:rsidTr="00B73596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E6971" w:rsidRPr="00B73596" w:rsidRDefault="00BE697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ACCA" w14:textId="77777777" w:rsidR="003053D8" w:rsidRDefault="003053D8">
      <w:r>
        <w:separator/>
      </w:r>
    </w:p>
  </w:endnote>
  <w:endnote w:type="continuationSeparator" w:id="0">
    <w:p w14:paraId="1F27C004" w14:textId="77777777" w:rsidR="003053D8" w:rsidRDefault="0030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3053D8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3053D8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B850" w14:textId="77777777" w:rsidR="003053D8" w:rsidRDefault="003053D8">
      <w:r>
        <w:rPr>
          <w:color w:val="000000"/>
        </w:rPr>
        <w:separator/>
      </w:r>
    </w:p>
  </w:footnote>
  <w:footnote w:type="continuationSeparator" w:id="0">
    <w:p w14:paraId="712E9C47" w14:textId="77777777" w:rsidR="003053D8" w:rsidRDefault="00305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3053D8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053D8"/>
    <w:rsid w:val="00351B12"/>
    <w:rsid w:val="00363F7D"/>
    <w:rsid w:val="003675F8"/>
    <w:rsid w:val="003A0F2F"/>
    <w:rsid w:val="00436B6D"/>
    <w:rsid w:val="00493924"/>
    <w:rsid w:val="004E1225"/>
    <w:rsid w:val="00533D6F"/>
    <w:rsid w:val="0054609E"/>
    <w:rsid w:val="005B1859"/>
    <w:rsid w:val="006403D8"/>
    <w:rsid w:val="006700BF"/>
    <w:rsid w:val="00692571"/>
    <w:rsid w:val="00692A82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BE6971"/>
    <w:rsid w:val="00C31ED0"/>
    <w:rsid w:val="00C637B8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Carlos Mauricio Garibay Garcia</cp:lastModifiedBy>
  <cp:revision>6</cp:revision>
  <dcterms:created xsi:type="dcterms:W3CDTF">2021-08-10T16:54:00Z</dcterms:created>
  <dcterms:modified xsi:type="dcterms:W3CDTF">2021-08-23T19:42:00Z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